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803E0E">
                                    <w:pPr>
                                      <w:pStyle w:val="Subttulo1"/>
                                    </w:pPr>
                                    <w:r>
                                      <w:t>OpFlix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803E0E">
                              <w:pPr>
                                <w:pStyle w:val="Subttulo1"/>
                              </w:pPr>
                              <w:r>
                                <w:t>OpFlix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D41816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D41816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4181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D4181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4181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D4181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4181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D4181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D4181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D4181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D4181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4181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D4181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D4181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4181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D4181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D4181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4181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4181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4181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4181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D4181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A19B6" w:rsidRDefault="00661ABB">
      <w:r>
        <w:t xml:space="preserve">Este documento tem como objetivo demonstrar todas as funcionalidades da plataforma </w:t>
      </w:r>
      <w:r w:rsidR="00803E0E">
        <w:t>OpFlix</w:t>
      </w:r>
      <w:r>
        <w:t xml:space="preserve">, que visa </w:t>
      </w:r>
      <w:r w:rsidR="00803E0E">
        <w:t>informar aos usuários sobre os lançamentos de filmes e séries em diferentes plataformas.</w:t>
      </w:r>
    </w:p>
    <w:p w:rsidR="004A0592" w:rsidRDefault="004A0592">
      <w:bookmarkStart w:id="2" w:name="_GoBack"/>
      <w:bookmarkEnd w:id="2"/>
    </w:p>
    <w:p w:rsidR="00DA19B6" w:rsidRDefault="0001427C">
      <w:pPr>
        <w:pStyle w:val="cabealho1"/>
      </w:pPr>
      <w:bookmarkStart w:id="3" w:name="_Toc533767845"/>
      <w:r>
        <w:t xml:space="preserve">Descrição do </w:t>
      </w:r>
      <w:r w:rsidR="00952E23">
        <w:t>projeto</w:t>
      </w:r>
      <w:bookmarkEnd w:id="3"/>
    </w:p>
    <w:p w:rsidR="00DA19B6" w:rsidRDefault="00267CAA">
      <w:r>
        <w:t>O</w:t>
      </w:r>
      <w:r w:rsidR="00803E0E">
        <w:t xml:space="preserve"> OpFlix</w:t>
      </w:r>
      <w:r>
        <w:t xml:space="preserve"> </w:t>
      </w:r>
      <w:r w:rsidR="006D6621">
        <w:t>tem como objetivo</w:t>
      </w:r>
      <w:r>
        <w:t xml:space="preserve"> </w:t>
      </w:r>
      <w:r w:rsidR="00803E0E">
        <w:t>informar aos usuários sobre os lançamentos de filmes e séries em diferentes plataformas.</w:t>
      </w:r>
    </w:p>
    <w:p w:rsidR="00DA19B6" w:rsidRDefault="0001427C">
      <w:pPr>
        <w:pStyle w:val="cabealho2"/>
      </w:pPr>
      <w:bookmarkStart w:id="4" w:name="_Toc533767846"/>
      <w:r>
        <w:t xml:space="preserve">Resumo </w:t>
      </w:r>
      <w:r w:rsidR="00952E23">
        <w:t>do projeto</w:t>
      </w:r>
      <w:bookmarkEnd w:id="4"/>
    </w:p>
    <w:p w:rsidR="008A7F37" w:rsidRDefault="006D6621">
      <w:r>
        <w:t xml:space="preserve">O </w:t>
      </w:r>
      <w:r w:rsidR="00185817">
        <w:t>OpFlix</w:t>
      </w:r>
      <w:r>
        <w:t xml:space="preserve"> tem a disponibilização de </w:t>
      </w:r>
      <w:r w:rsidR="00185817">
        <w:t xml:space="preserve">filmes, séries </w:t>
      </w:r>
      <w:r>
        <w:t xml:space="preserve">e suas determinadas categorias. Assim, cada </w:t>
      </w:r>
      <w:r w:rsidR="00185817">
        <w:t>usuário</w:t>
      </w:r>
      <w:r>
        <w:t xml:space="preserve"> poderá realizar o filtro da</w:t>
      </w:r>
      <w:r w:rsidR="00185817">
        <w:t xml:space="preserve">s mídias </w:t>
      </w:r>
      <w:r>
        <w:t>que tem interesse, dentro da plataforma. E como item extra, poderá adicionar os que tem interesse, dentro de uma lista.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5" w:name="_Toc533767847"/>
      <w:r>
        <w:lastRenderedPageBreak/>
        <w:t>Modelagem de Software</w:t>
      </w:r>
      <w:bookmarkEnd w:id="5"/>
    </w:p>
    <w:p w:rsidR="00DA19B6" w:rsidRDefault="00216516">
      <w:r>
        <w:t>Esta sessão tende a demonstrar o que será desenvolvido no banco de dados e quais são as suas representações.</w:t>
      </w:r>
    </w:p>
    <w:p w:rsidR="00C26497" w:rsidRDefault="00C26497"/>
    <w:p w:rsidR="00DA19B6" w:rsidRDefault="00C92BD1">
      <w:pPr>
        <w:pStyle w:val="cabealho2"/>
      </w:pPr>
      <w:bookmarkStart w:id="6" w:name="_Toc533767848"/>
      <w:r>
        <w:t>Modelo Lógico</w:t>
      </w:r>
      <w:bookmarkEnd w:id="6"/>
    </w:p>
    <w:p w:rsidR="00803E0E" w:rsidRDefault="00BE57CE" w:rsidP="00BE57CE">
      <w:r>
        <w:t>O modelo lógico é modelo que mais aproxima-se da estrutura de um banco de dados.</w:t>
      </w:r>
    </w:p>
    <w:p w:rsidR="00BE57CE" w:rsidRDefault="00803E0E" w:rsidP="00BE57CE">
      <w:r>
        <w:rPr>
          <w:noProof/>
        </w:rPr>
        <w:drawing>
          <wp:inline distT="0" distB="0" distL="0" distR="0" wp14:anchorId="6BDB9482" wp14:editId="61DD30D1">
            <wp:extent cx="5732145" cy="3799212"/>
            <wp:effectExtent l="0" t="0" r="190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799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7CE" w:rsidRDefault="00BE57CE" w:rsidP="00BE57CE"/>
    <w:p w:rsidR="00803E0E" w:rsidRDefault="00803E0E" w:rsidP="00BE57CE"/>
    <w:p w:rsidR="00803E0E" w:rsidRDefault="00803E0E" w:rsidP="00BE57CE"/>
    <w:p w:rsidR="00803E0E" w:rsidRDefault="00803E0E" w:rsidP="00BE57CE"/>
    <w:p w:rsidR="00803E0E" w:rsidRDefault="00803E0E" w:rsidP="00BE57CE"/>
    <w:p w:rsidR="00803E0E" w:rsidRDefault="00803E0E" w:rsidP="00BE57CE"/>
    <w:p w:rsidR="00803E0E" w:rsidRDefault="00803E0E" w:rsidP="00BE57CE"/>
    <w:p w:rsidR="00803E0E" w:rsidRPr="00BE57CE" w:rsidRDefault="00803E0E" w:rsidP="00BE57CE"/>
    <w:p w:rsidR="00DA19B6" w:rsidRDefault="00C92BD1" w:rsidP="008A7F37">
      <w:pPr>
        <w:pStyle w:val="cabealho2"/>
      </w:pPr>
      <w:bookmarkStart w:id="7" w:name="_Toc533767849"/>
      <w:r>
        <w:lastRenderedPageBreak/>
        <w:t>Modelo Físico</w:t>
      </w:r>
      <w:bookmarkEnd w:id="7"/>
    </w:p>
    <w:p w:rsidR="00803E0E" w:rsidRDefault="00BE57CE" w:rsidP="00BE57CE">
      <w:pPr>
        <w:rPr>
          <w:noProof/>
        </w:rPr>
      </w:pPr>
      <w:r>
        <w:t>O modelo físico é um teste para validar os valores que serão inseridos.</w:t>
      </w:r>
    </w:p>
    <w:p w:rsidR="00BE57CE" w:rsidRDefault="00803E0E" w:rsidP="00BE57CE">
      <w:r>
        <w:rPr>
          <w:noProof/>
        </w:rPr>
        <w:drawing>
          <wp:inline distT="0" distB="0" distL="0" distR="0" wp14:anchorId="333332BD" wp14:editId="4E2E4650">
            <wp:extent cx="5732145" cy="3427861"/>
            <wp:effectExtent l="0" t="0" r="1905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27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7CE" w:rsidRPr="00BE57CE" w:rsidRDefault="00BE57CE" w:rsidP="00BE57CE"/>
    <w:p w:rsidR="00BE57CE" w:rsidRDefault="00C92BD1" w:rsidP="00BE57CE">
      <w:pPr>
        <w:pStyle w:val="cabealho2"/>
      </w:pPr>
      <w:bookmarkStart w:id="8" w:name="_Toc533767850"/>
      <w:r>
        <w:t>Modelo Conceitual</w:t>
      </w:r>
      <w:bookmarkEnd w:id="8"/>
      <w:r w:rsidR="00BE57CE">
        <w:br/>
      </w:r>
    </w:p>
    <w:p w:rsidR="00BE57CE" w:rsidRDefault="00BE57CE" w:rsidP="00BE57CE">
      <w:r>
        <w:t>O modelo conceitual é uma visualização macro das entidades e dos relacionamentos.</w:t>
      </w:r>
    </w:p>
    <w:p w:rsidR="00BE57CE" w:rsidRPr="00BE57CE" w:rsidRDefault="00803E0E" w:rsidP="00BE57CE">
      <w:pPr>
        <w:sectPr w:rsidR="00BE57CE" w:rsidRPr="00BE57CE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5334000" cy="28670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1816" w:rsidRDefault="00D41816">
      <w:pPr>
        <w:spacing w:after="0" w:line="240" w:lineRule="auto"/>
      </w:pPr>
      <w:r>
        <w:separator/>
      </w:r>
    </w:p>
  </w:endnote>
  <w:endnote w:type="continuationSeparator" w:id="0">
    <w:p w:rsidR="00D41816" w:rsidRDefault="00D41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D41816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216516">
      <w:rPr>
        <w:noProof/>
      </w:rPr>
      <w:t>3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1816" w:rsidRDefault="00D41816">
      <w:pPr>
        <w:spacing w:after="0" w:line="240" w:lineRule="auto"/>
      </w:pPr>
      <w:r>
        <w:separator/>
      </w:r>
    </w:p>
  </w:footnote>
  <w:footnote w:type="continuationSeparator" w:id="0">
    <w:p w:rsidR="00D41816" w:rsidRDefault="00D418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73F68"/>
    <w:rsid w:val="00185817"/>
    <w:rsid w:val="001E537E"/>
    <w:rsid w:val="00216516"/>
    <w:rsid w:val="00267CAA"/>
    <w:rsid w:val="002C440D"/>
    <w:rsid w:val="002E0003"/>
    <w:rsid w:val="00362822"/>
    <w:rsid w:val="00376460"/>
    <w:rsid w:val="003A1B68"/>
    <w:rsid w:val="00423B96"/>
    <w:rsid w:val="00456E37"/>
    <w:rsid w:val="0046629B"/>
    <w:rsid w:val="004A0592"/>
    <w:rsid w:val="005177BA"/>
    <w:rsid w:val="00524B9A"/>
    <w:rsid w:val="00585F9D"/>
    <w:rsid w:val="00657A13"/>
    <w:rsid w:val="00661ABB"/>
    <w:rsid w:val="00674BE9"/>
    <w:rsid w:val="00695C1D"/>
    <w:rsid w:val="006D6621"/>
    <w:rsid w:val="006E0CD1"/>
    <w:rsid w:val="006F3AFC"/>
    <w:rsid w:val="00723849"/>
    <w:rsid w:val="00730217"/>
    <w:rsid w:val="00792337"/>
    <w:rsid w:val="007C7D98"/>
    <w:rsid w:val="007F3CBC"/>
    <w:rsid w:val="00803E0E"/>
    <w:rsid w:val="00894B11"/>
    <w:rsid w:val="008A3AFC"/>
    <w:rsid w:val="008A7F37"/>
    <w:rsid w:val="008B105D"/>
    <w:rsid w:val="008B137F"/>
    <w:rsid w:val="008D4D82"/>
    <w:rsid w:val="00952E23"/>
    <w:rsid w:val="00997D7D"/>
    <w:rsid w:val="009A3F87"/>
    <w:rsid w:val="009E2D84"/>
    <w:rsid w:val="00A25BD2"/>
    <w:rsid w:val="00A616BC"/>
    <w:rsid w:val="00A967A8"/>
    <w:rsid w:val="00B36547"/>
    <w:rsid w:val="00BB5B9E"/>
    <w:rsid w:val="00BD3832"/>
    <w:rsid w:val="00BE1D20"/>
    <w:rsid w:val="00BE57CE"/>
    <w:rsid w:val="00C26497"/>
    <w:rsid w:val="00C86073"/>
    <w:rsid w:val="00C92BD1"/>
    <w:rsid w:val="00D0024A"/>
    <w:rsid w:val="00D41816"/>
    <w:rsid w:val="00DA19B6"/>
    <w:rsid w:val="00DB563A"/>
    <w:rsid w:val="00DE3EA9"/>
    <w:rsid w:val="00E43E78"/>
    <w:rsid w:val="00E6531E"/>
    <w:rsid w:val="00E95AA4"/>
    <w:rsid w:val="00E96F8D"/>
    <w:rsid w:val="00EB66D8"/>
    <w:rsid w:val="00ED7CB2"/>
    <w:rsid w:val="00F03B38"/>
    <w:rsid w:val="00F400AB"/>
    <w:rsid w:val="00F4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4506236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65B1"/>
    <w:rsid w:val="00543CF6"/>
    <w:rsid w:val="00571EE0"/>
    <w:rsid w:val="006E63F0"/>
    <w:rsid w:val="00775085"/>
    <w:rsid w:val="00973EE1"/>
    <w:rsid w:val="00AC3D2E"/>
    <w:rsid w:val="00CE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25065F-2A13-465B-8CA2-3304F11D5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262</TotalTime>
  <Pages>12</Pages>
  <Words>409</Words>
  <Characters>2209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OpFlix</dc:subject>
  <dc:creator>Helena Strada</dc:creator>
  <cp:keywords/>
  <dc:description/>
  <cp:lastModifiedBy>Matheus Amaral De Camargo Cardoso Lima</cp:lastModifiedBy>
  <cp:revision>35</cp:revision>
  <dcterms:created xsi:type="dcterms:W3CDTF">2018-12-27T15:45:00Z</dcterms:created>
  <dcterms:modified xsi:type="dcterms:W3CDTF">2019-08-16T10:56:00Z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